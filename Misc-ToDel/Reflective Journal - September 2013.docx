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10" w:rsidRDefault="00A41F4C" w:rsidP="00A41F4C">
      <w:pPr>
        <w:pStyle w:val="Title"/>
      </w:pPr>
      <w:r>
        <w:t>Reflective Journal</w:t>
      </w:r>
    </w:p>
    <w:p w:rsidR="00A41F4C" w:rsidRDefault="00A41F4C" w:rsidP="00A41F4C">
      <w:r w:rsidRPr="007672CF">
        <w:rPr>
          <w:b/>
        </w:rPr>
        <w:t>Student name:</w:t>
      </w:r>
      <w:r w:rsidR="007672CF">
        <w:t xml:space="preserve"> Andrew Monaghan</w:t>
      </w:r>
    </w:p>
    <w:p w:rsidR="00A41F4C" w:rsidRDefault="00A41F4C" w:rsidP="00A41F4C">
      <w:r w:rsidRPr="007672CF">
        <w:rPr>
          <w:b/>
        </w:rPr>
        <w:t>Programme</w:t>
      </w:r>
      <w:r w:rsidR="007672CF">
        <w:rPr>
          <w:b/>
        </w:rPr>
        <w:t>:</w:t>
      </w:r>
      <w:r w:rsidR="007672CF">
        <w:t xml:space="preserve"> Business Information Systems</w:t>
      </w:r>
    </w:p>
    <w:p w:rsidR="009E4289" w:rsidRDefault="009E4289" w:rsidP="00A41F4C">
      <w:r w:rsidRPr="007672CF">
        <w:rPr>
          <w:b/>
        </w:rPr>
        <w:t>Month</w:t>
      </w:r>
      <w:r>
        <w:t xml:space="preserve">: </w:t>
      </w:r>
      <w:r w:rsidR="007672CF">
        <w:t>September</w:t>
      </w:r>
      <w:r w:rsidR="009D4530">
        <w:t xml:space="preserve"> 2013</w:t>
      </w:r>
    </w:p>
    <w:p w:rsidR="00A41F4C" w:rsidRDefault="00A41F4C" w:rsidP="00A41F4C">
      <w:pPr>
        <w:pStyle w:val="Heading1"/>
      </w:pPr>
      <w:r>
        <w:t>My Achievements</w:t>
      </w:r>
    </w:p>
    <w:p w:rsidR="00322744" w:rsidRDefault="009D4530" w:rsidP="0016456D">
      <w:pPr>
        <w:jc w:val="both"/>
      </w:pPr>
      <w:r>
        <w:t>The main achievement</w:t>
      </w:r>
      <w:r w:rsidR="00FD2510">
        <w:t xml:space="preserve"> </w:t>
      </w:r>
      <w:r>
        <w:t xml:space="preserve">for this month </w:t>
      </w:r>
      <w:r w:rsidR="00FD2510">
        <w:t xml:space="preserve">was to outline and decide a project idea to use. This process involved creating a shortlist of seven different project ideas that I was interested in. I then conducted </w:t>
      </w:r>
      <w:r w:rsidR="00322744">
        <w:t xml:space="preserve">a brief feasibility study </w:t>
      </w:r>
      <w:r w:rsidR="00FD2510">
        <w:t xml:space="preserve">into each idea assessing </w:t>
      </w:r>
      <w:r w:rsidR="00322744">
        <w:t>if it was possible to create</w:t>
      </w:r>
      <w:r w:rsidR="00FD2510">
        <w:t xml:space="preserve"> and </w:t>
      </w:r>
      <w:r w:rsidR="00322744">
        <w:t>if I</w:t>
      </w:r>
      <w:r w:rsidR="00FD2510">
        <w:t xml:space="preserve"> could find a real life client for it. </w:t>
      </w:r>
      <w:r>
        <w:t xml:space="preserve"> </w:t>
      </w:r>
      <w:r w:rsidR="00322744">
        <w:t>This feasibility study narrowed my project short list down to three ideas. I sent these ideas to my course coordinator who gave his feedback on my ideas. Based on this feedback I then choose my idea to implement. After choosing my idea, I documented it in a project proposal.</w:t>
      </w:r>
    </w:p>
    <w:p w:rsidR="009E4289" w:rsidRDefault="009E4289" w:rsidP="00A41F4C"/>
    <w:p w:rsidR="00A41F4C" w:rsidRDefault="00A41F4C" w:rsidP="00A41F4C">
      <w:pPr>
        <w:pStyle w:val="Heading1"/>
      </w:pPr>
      <w:r>
        <w:t>My Reflection</w:t>
      </w:r>
    </w:p>
    <w:p w:rsidR="00A41F4C" w:rsidRDefault="00DF413E" w:rsidP="0016456D">
      <w:pPr>
        <w:jc w:val="both"/>
      </w:pPr>
      <w:r>
        <w:t xml:space="preserve">Deciding on a project idea was a lot tougher than I expected. As this was my first time working on a medium to large scale project myself and a large percentage of our degree marks are allocated towards this project I found it quite pressurised to choose  a </w:t>
      </w:r>
      <w:bookmarkStart w:id="0" w:name="_GoBack"/>
      <w:bookmarkEnd w:id="0"/>
      <w:r>
        <w:t>project</w:t>
      </w:r>
      <w:r w:rsidR="0016456D">
        <w:t xml:space="preserve">. I was torn between choosing an idea that I thought I would be able to implement within a year and an idea that would serve a useful and functional purpose. </w:t>
      </w:r>
      <w:r w:rsidR="001532D5">
        <w:t xml:space="preserve"> I am </w:t>
      </w:r>
      <w:r w:rsidR="0016456D">
        <w:t xml:space="preserve">very </w:t>
      </w:r>
      <w:r w:rsidR="001532D5">
        <w:t xml:space="preserve">happy </w:t>
      </w:r>
      <w:r w:rsidR="008D1EDD">
        <w:t xml:space="preserve">however </w:t>
      </w:r>
      <w:r w:rsidR="001532D5">
        <w:t>that I have no</w:t>
      </w:r>
      <w:r w:rsidR="002A5B0A">
        <w:t>w</w:t>
      </w:r>
      <w:r w:rsidR="001532D5">
        <w:t xml:space="preserve"> reached </w:t>
      </w:r>
      <w:r w:rsidR="002A5B0A">
        <w:t>the</w:t>
      </w:r>
      <w:r w:rsidR="001532D5">
        <w:t xml:space="preserve"> stage</w:t>
      </w:r>
      <w:r w:rsidR="002A5B0A">
        <w:t xml:space="preserve"> where I have my project idea and can progress with </w:t>
      </w:r>
      <w:r w:rsidR="009135BE">
        <w:t>the next stage in my</w:t>
      </w:r>
      <w:r w:rsidR="002A5B0A">
        <w:t xml:space="preserve"> project</w:t>
      </w:r>
      <w:r w:rsidR="008D1EDD">
        <w:t xml:space="preserve"> – the requirement specification</w:t>
      </w:r>
      <w:r w:rsidR="002A5B0A">
        <w:t>.</w:t>
      </w:r>
      <w:r w:rsidR="001532D5">
        <w:t xml:space="preserve"> </w:t>
      </w:r>
      <w:r w:rsidR="008D1EDD">
        <w:t>I think</w:t>
      </w:r>
      <w:r w:rsidR="001532D5">
        <w:t xml:space="preserve"> I am</w:t>
      </w:r>
      <w:r w:rsidR="008D1EDD">
        <w:t xml:space="preserve"> now</w:t>
      </w:r>
      <w:r w:rsidR="001532D5">
        <w:t xml:space="preserve"> in a great position to start the requirement analysis stage and then start creating the design documentation for my project.  </w:t>
      </w:r>
      <w:r w:rsidR="00ED30C0">
        <w:t xml:space="preserve"> </w:t>
      </w:r>
    </w:p>
    <w:p w:rsidR="009E4289" w:rsidRDefault="009E4289" w:rsidP="00A41F4C"/>
    <w:p w:rsidR="009E4289" w:rsidRPr="00A41F4C" w:rsidRDefault="009E4289" w:rsidP="009E4289">
      <w:pPr>
        <w:pStyle w:val="Heading1"/>
      </w:pPr>
      <w:r>
        <w:t>Intended Changes</w:t>
      </w:r>
    </w:p>
    <w:p w:rsidR="009E4289" w:rsidRDefault="009E4289" w:rsidP="00ED30C0">
      <w:r>
        <w:t xml:space="preserve">Next month, I </w:t>
      </w:r>
      <w:r w:rsidR="00ED30C0">
        <w:t xml:space="preserve">aim to </w:t>
      </w:r>
      <w:r w:rsidR="001532D5">
        <w:t>complete my requirement specification</w:t>
      </w:r>
      <w:r w:rsidR="008D1EDD">
        <w:t xml:space="preserve"> and start coding my project prototype.</w:t>
      </w:r>
    </w:p>
    <w:p w:rsidR="009E4289" w:rsidRPr="00A41F4C" w:rsidRDefault="009E4289" w:rsidP="00A41F4C"/>
    <w:sectPr w:rsidR="009E4289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1532D5"/>
    <w:rsid w:val="0016456D"/>
    <w:rsid w:val="001E58BF"/>
    <w:rsid w:val="002A5B0A"/>
    <w:rsid w:val="00322744"/>
    <w:rsid w:val="005D7BB8"/>
    <w:rsid w:val="007672CF"/>
    <w:rsid w:val="008D1EDD"/>
    <w:rsid w:val="009135BE"/>
    <w:rsid w:val="009D4530"/>
    <w:rsid w:val="009E4289"/>
    <w:rsid w:val="00A41F4C"/>
    <w:rsid w:val="00CC6A85"/>
    <w:rsid w:val="00DF413E"/>
    <w:rsid w:val="00ED30C0"/>
    <w:rsid w:val="00F41411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87840D3F</Template>
  <TotalTime>57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Andrew Monaghan</cp:lastModifiedBy>
  <cp:revision>13</cp:revision>
  <dcterms:created xsi:type="dcterms:W3CDTF">2013-10-01T18:15:00Z</dcterms:created>
  <dcterms:modified xsi:type="dcterms:W3CDTF">2013-10-01T19:34:00Z</dcterms:modified>
</cp:coreProperties>
</file>